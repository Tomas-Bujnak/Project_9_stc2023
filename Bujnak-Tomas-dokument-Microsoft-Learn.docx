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4F106" w14:textId="77777777" w:rsidR="00024E82" w:rsidRDefault="00024E82">
      <w:pPr>
        <w:spacing w:before="0" w:after="160" w:line="259" w:lineRule="auto"/>
      </w:pPr>
    </w:p>
    <w:tbl>
      <w:tblPr>
        <w:tblStyle w:val="TableGrid"/>
        <w:tblpPr w:vertAnchor="page" w:tblpY="5614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0204"/>
      </w:tblGrid>
      <w:tr w:rsidR="00024E82" w:rsidRPr="007329E3" w14:paraId="729BBF4F" w14:textId="77777777" w:rsidTr="007329E3">
        <w:tc>
          <w:tcPr>
            <w:tcW w:w="5000" w:type="pct"/>
          </w:tcPr>
          <w:p w14:paraId="21EF40F5" w14:textId="611386E8" w:rsidR="00024E82" w:rsidRPr="007329E3" w:rsidRDefault="007329E3" w:rsidP="007329E3">
            <w:pPr>
              <w:rPr>
                <w:rFonts w:ascii="Segoe UI Semibold" w:hAnsi="Segoe UI Semibold" w:cs="Segoe UI Semibold"/>
              </w:rPr>
            </w:pPr>
            <w:r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t>Ročník</w:t>
            </w:r>
            <w:r w:rsidR="00024E82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t xml:space="preserve"> </w:t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fldChar w:fldCharType="begin"/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instrText xml:space="preserve"> DATE  \@ "yyyy"  \* MERGEFORMAT </w:instrText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fldChar w:fldCharType="separate"/>
            </w:r>
            <w:r w:rsidR="004F1EA6">
              <w:rPr>
                <w:rFonts w:ascii="Segoe UI Semibold" w:hAnsi="Segoe UI Semibold" w:cs="Segoe UI Semibold"/>
                <w:noProof/>
                <w:color w:val="107C10"/>
                <w:sz w:val="24"/>
                <w:szCs w:val="28"/>
              </w:rPr>
              <w:t>2023</w:t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fldChar w:fldCharType="end"/>
            </w:r>
          </w:p>
        </w:tc>
      </w:tr>
      <w:tr w:rsidR="00024E82" w:rsidRPr="007329E3" w14:paraId="1826340E" w14:textId="77777777" w:rsidTr="007329E3">
        <w:sdt>
          <w:sdtPr>
            <w:rPr>
              <w:lang w:val="en-GB"/>
            </w:rPr>
            <w:alias w:val="Názov"/>
            <w:tag w:val=""/>
            <w:id w:val="-1300754492"/>
            <w:placeholder>
              <w:docPart w:val="EB48E0ECF1CD47918ED16283CAE5E96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5000" w:type="pct"/>
              </w:tcPr>
              <w:p w14:paraId="5C071E67" w14:textId="338DE4A3" w:rsidR="00024E82" w:rsidRPr="00E03CFA" w:rsidRDefault="00D367AF" w:rsidP="00CB32EA">
                <w:pPr>
                  <w:pStyle w:val="Title"/>
                  <w:rPr>
                    <w:lang w:val="en-GB"/>
                  </w:rPr>
                </w:pPr>
                <w:r w:rsidRPr="00E03CFA">
                  <w:rPr>
                    <w:lang w:val="en-GB"/>
                  </w:rPr>
                  <w:t>Microsoft</w:t>
                </w:r>
                <w:r w:rsidR="00A15DA9" w:rsidRPr="00E03CFA">
                  <w:rPr>
                    <w:lang w:val="en-GB"/>
                  </w:rPr>
                  <w:t xml:space="preserve"> Learn</w:t>
                </w:r>
              </w:p>
            </w:tc>
          </w:sdtContent>
        </w:sdt>
      </w:tr>
      <w:tr w:rsidR="00024E82" w:rsidRPr="007329E3" w14:paraId="1A8BDAB3" w14:textId="77777777" w:rsidTr="007329E3">
        <w:tc>
          <w:tcPr>
            <w:tcW w:w="5000" w:type="pct"/>
          </w:tcPr>
          <w:p w14:paraId="0CA7C060" w14:textId="4B976B38" w:rsidR="00024E82" w:rsidRPr="007329E3" w:rsidRDefault="00024E82" w:rsidP="007329E3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7329E3">
              <w:rPr>
                <w:rFonts w:ascii="Segoe UI Semibold" w:hAnsi="Segoe UI Semibold" w:cs="Segoe UI Semibold"/>
                <w:sz w:val="24"/>
                <w:szCs w:val="24"/>
              </w:rPr>
              <w:t xml:space="preserve">Autor: </w:t>
            </w:r>
            <w:sdt>
              <w:sdtPr>
                <w:rPr>
                  <w:rFonts w:ascii="Segoe UI Semibold" w:hAnsi="Segoe UI Semibold" w:cs="Segoe UI Semibold"/>
                  <w:sz w:val="24"/>
                  <w:szCs w:val="24"/>
                </w:rPr>
                <w:alias w:val="Autor"/>
                <w:tag w:val=""/>
                <w:id w:val="1241987615"/>
                <w:placeholder>
                  <w:docPart w:val="6389747F1CE64DF5A674289CB0E0BAD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D367AF">
                  <w:rPr>
                    <w:rFonts w:ascii="Segoe UI Semibold" w:hAnsi="Segoe UI Semibold" w:cs="Segoe UI Semibold"/>
                    <w:sz w:val="24"/>
                    <w:szCs w:val="24"/>
                  </w:rPr>
                  <w:t>Tomáš Bujňák</w:t>
                </w:r>
              </w:sdtContent>
            </w:sdt>
          </w:p>
        </w:tc>
      </w:tr>
    </w:tbl>
    <w:p w14:paraId="0251C4DF" w14:textId="77777777" w:rsidR="00E36BF9" w:rsidRDefault="00E36BF9">
      <w:pPr>
        <w:spacing w:before="0" w:after="160" w:line="259" w:lineRule="auto"/>
      </w:pPr>
      <w:r>
        <w:br w:type="page"/>
      </w:r>
    </w:p>
    <w:p w14:paraId="2E4A1745" w14:textId="5A35105E" w:rsidR="008B2B2E" w:rsidRDefault="008B2B2E" w:rsidP="008B2B2E">
      <w:pPr>
        <w:spacing w:before="0" w:after="160" w:line="259" w:lineRule="auto"/>
        <w:rPr>
          <w:rFonts w:ascii="Segoe UI Semibold" w:eastAsiaTheme="majorEastAsia" w:hAnsi="Segoe UI Semibold" w:cstheme="majorBidi"/>
          <w:color w:val="81CC29"/>
          <w:sz w:val="24"/>
          <w:szCs w:val="26"/>
          <w:lang w:val="en-GB"/>
        </w:rPr>
      </w:pPr>
      <w:bookmarkStart w:id="0" w:name="_Hlk136967232"/>
      <w:r w:rsidRPr="008B2B2E">
        <w:rPr>
          <w:rFonts w:ascii="Segoe UI Semibold" w:eastAsiaTheme="majorEastAsia" w:hAnsi="Segoe UI Semibold" w:cstheme="majorBidi"/>
          <w:color w:val="81CC29"/>
          <w:sz w:val="24"/>
          <w:szCs w:val="26"/>
          <w:lang w:val="en-GB"/>
        </w:rPr>
        <w:lastRenderedPageBreak/>
        <w:t>Introduction to version control with Git</w:t>
      </w:r>
    </w:p>
    <w:bookmarkEnd w:id="0"/>
    <w:p w14:paraId="214AE1C6" w14:textId="0F1E55B6" w:rsidR="00E03CFA" w:rsidRPr="00E03CFA" w:rsidRDefault="008B2B2E" w:rsidP="008B2B2E">
      <w:pPr>
        <w:pStyle w:val="ListParagraph"/>
        <w:numPr>
          <w:ilvl w:val="0"/>
          <w:numId w:val="4"/>
        </w:numPr>
        <w:spacing w:before="0" w:after="160" w:line="259" w:lineRule="auto"/>
        <w:rPr>
          <w:rStyle w:val="Strong"/>
          <w:rFonts w:eastAsiaTheme="majorEastAsia" w:cstheme="majorBidi"/>
          <w:bCs w:val="0"/>
          <w:color w:val="81CC29"/>
          <w:sz w:val="24"/>
          <w:szCs w:val="26"/>
          <w:lang w:val="en-GB"/>
        </w:rPr>
      </w:pPr>
      <w:r>
        <w:rPr>
          <w:rStyle w:val="Strong"/>
        </w:rPr>
        <w:t xml:space="preserve">Prostredníctvom tohto </w:t>
      </w:r>
      <w:r w:rsidR="00E03CFA" w:rsidRPr="00E03CFA">
        <w:rPr>
          <w:rStyle w:val="Strong"/>
          <w:lang w:val="en-GB"/>
        </w:rPr>
        <w:t>Learning Path</w:t>
      </w:r>
      <w:r>
        <w:rPr>
          <w:rStyle w:val="Strong"/>
        </w:rPr>
        <w:t xml:space="preserve"> </w:t>
      </w:r>
      <w:r w:rsidR="00E03CFA">
        <w:rPr>
          <w:rStyle w:val="Strong"/>
        </w:rPr>
        <w:t>(študijný program) s</w:t>
      </w:r>
      <w:r>
        <w:rPr>
          <w:rStyle w:val="Strong"/>
        </w:rPr>
        <w:t xml:space="preserve">a oboznámime </w:t>
      </w:r>
      <w:r w:rsidR="00E03CFA">
        <w:rPr>
          <w:rStyle w:val="Strong"/>
        </w:rPr>
        <w:t xml:space="preserve">na čo slúži Git, a ako využívať jeho základné funkcie. </w:t>
      </w:r>
    </w:p>
    <w:p w14:paraId="15F8F219" w14:textId="2BDF2CD7" w:rsidR="00E03CFA" w:rsidRPr="00E03CFA" w:rsidRDefault="00E03CFA" w:rsidP="008B2B2E">
      <w:pPr>
        <w:pStyle w:val="ListParagraph"/>
        <w:numPr>
          <w:ilvl w:val="0"/>
          <w:numId w:val="4"/>
        </w:numPr>
        <w:spacing w:before="0" w:after="160" w:line="259" w:lineRule="auto"/>
        <w:rPr>
          <w:rStyle w:val="Strong"/>
          <w:rFonts w:eastAsiaTheme="majorEastAsia" w:cstheme="majorBidi"/>
          <w:bCs w:val="0"/>
          <w:color w:val="81CC29"/>
          <w:sz w:val="24"/>
          <w:szCs w:val="26"/>
          <w:lang w:val="en-GB"/>
        </w:rPr>
      </w:pPr>
      <w:r>
        <w:rPr>
          <w:rStyle w:val="Strong"/>
        </w:rPr>
        <w:t>Na úvod je vhodné upozorniť na to, že tento kurz nie je dostupný v </w:t>
      </w:r>
      <w:r w:rsidR="005A6DE3">
        <w:rPr>
          <w:rStyle w:val="Strong"/>
        </w:rPr>
        <w:t>s</w:t>
      </w:r>
      <w:r>
        <w:rPr>
          <w:rStyle w:val="Strong"/>
        </w:rPr>
        <w:t xml:space="preserve">lovenčine. Preto odporúčam ak niekto nie je natoľko zdatný v angličtine aby si v dolnom ľavom rohu pre tento </w:t>
      </w:r>
      <w:r w:rsidRPr="00E03CFA">
        <w:rPr>
          <w:rStyle w:val="Strong"/>
          <w:lang w:val="en-GB"/>
        </w:rPr>
        <w:t>Learning Path</w:t>
      </w:r>
      <w:r>
        <w:rPr>
          <w:rStyle w:val="Strong"/>
        </w:rPr>
        <w:t xml:space="preserve"> (študijný program) zvolil češtinu.</w:t>
      </w:r>
    </w:p>
    <w:p w14:paraId="2B3EBFAC" w14:textId="4409661F" w:rsidR="00E03CFA" w:rsidRPr="005A6DE3" w:rsidRDefault="00E03CFA" w:rsidP="005A6DE3">
      <w:pPr>
        <w:pStyle w:val="ListParagraph"/>
        <w:numPr>
          <w:ilvl w:val="0"/>
          <w:numId w:val="4"/>
        </w:numPr>
        <w:spacing w:before="0" w:after="160" w:line="259" w:lineRule="auto"/>
        <w:rPr>
          <w:rStyle w:val="Strong"/>
          <w:rFonts w:ascii="Segoe UI" w:hAnsi="Segoe UI"/>
          <w:bCs w:val="0"/>
        </w:rPr>
      </w:pPr>
      <w:r>
        <w:rPr>
          <w:rStyle w:val="Strong"/>
        </w:rPr>
        <w:t xml:space="preserve">Avšak samotný </w:t>
      </w:r>
      <w:r w:rsidRPr="00E03CFA">
        <w:rPr>
          <w:rStyle w:val="Strong"/>
          <w:lang w:val="en-GB"/>
        </w:rPr>
        <w:t>Learning Path</w:t>
      </w:r>
      <w:r>
        <w:rPr>
          <w:rStyle w:val="Strong"/>
        </w:rPr>
        <w:t xml:space="preserve"> (študijný program) nemá žiadne iné vstupné predpoklady.</w:t>
      </w:r>
    </w:p>
    <w:p w14:paraId="3DB6C002" w14:textId="183A1C7A" w:rsidR="000A4327" w:rsidRPr="000A4327" w:rsidRDefault="005A6DE3" w:rsidP="000A4327">
      <w:pPr>
        <w:pStyle w:val="ListParagraph"/>
        <w:numPr>
          <w:ilvl w:val="0"/>
          <w:numId w:val="4"/>
        </w:numPr>
        <w:spacing w:before="0" w:after="160" w:line="259" w:lineRule="auto"/>
        <w:rPr>
          <w:rStyle w:val="Strong"/>
          <w:rFonts w:ascii="Segoe UI" w:hAnsi="Segoe UI"/>
          <w:bCs w:val="0"/>
        </w:rPr>
      </w:pPr>
      <w:r>
        <w:rPr>
          <w:rStyle w:val="Strong"/>
        </w:rPr>
        <w:t xml:space="preserve">Celý </w:t>
      </w:r>
      <w:r w:rsidRPr="00E03CFA">
        <w:rPr>
          <w:rStyle w:val="Strong"/>
          <w:lang w:val="en-GB"/>
        </w:rPr>
        <w:t>Learning Path</w:t>
      </w:r>
      <w:r>
        <w:rPr>
          <w:rStyle w:val="Strong"/>
        </w:rPr>
        <w:t xml:space="preserve"> (študijný program) je naplánovaný na orientačný čas zvládnutia za 2h41min, avšak tento čas je naozaj iba orientačný a nemal by nikoho odradiť, pretože je to možné zvládnuť omnoho rýchlejšie</w:t>
      </w:r>
    </w:p>
    <w:p w14:paraId="619290E8" w14:textId="566CA849" w:rsidR="000A4327" w:rsidRDefault="000A4327" w:rsidP="000A4327">
      <w:pPr>
        <w:pStyle w:val="ListParagraph"/>
        <w:spacing w:before="0" w:after="160" w:line="259" w:lineRule="auto"/>
      </w:pPr>
    </w:p>
    <w:p w14:paraId="60E68AD5" w14:textId="6070054E" w:rsidR="00234A01" w:rsidRPr="00A20CB9" w:rsidRDefault="00234A01" w:rsidP="00234A01">
      <w:pPr>
        <w:pStyle w:val="ListParagraph"/>
        <w:numPr>
          <w:ilvl w:val="0"/>
          <w:numId w:val="4"/>
        </w:numPr>
        <w:rPr>
          <w:rStyle w:val="Strong"/>
          <w:rFonts w:ascii="Segoe UI" w:hAnsi="Segoe UI"/>
          <w:bCs w:val="0"/>
        </w:rPr>
      </w:pPr>
      <w:r w:rsidRPr="00E03CFA">
        <w:rPr>
          <w:rStyle w:val="Strong"/>
          <w:lang w:val="en-GB"/>
        </w:rPr>
        <w:t>Learning Path</w:t>
      </w:r>
      <w:r>
        <w:rPr>
          <w:rStyle w:val="Strong"/>
        </w:rPr>
        <w:t xml:space="preserve"> (študijný program) je rozdelený do </w:t>
      </w:r>
      <w:r w:rsidR="00A20CB9">
        <w:rPr>
          <w:rStyle w:val="Strong"/>
        </w:rPr>
        <w:t xml:space="preserve">4 </w:t>
      </w:r>
      <w:r w:rsidR="00390567">
        <w:rPr>
          <w:rStyle w:val="Strong"/>
        </w:rPr>
        <w:t>lekcie</w:t>
      </w:r>
      <w:r w:rsidR="00A20CB9">
        <w:rPr>
          <w:rStyle w:val="Strong"/>
        </w:rPr>
        <w:t>:</w:t>
      </w:r>
    </w:p>
    <w:p w14:paraId="6A5E5EAF" w14:textId="017F9C74" w:rsidR="00A20CB9" w:rsidRPr="000A4327" w:rsidRDefault="00E3286E" w:rsidP="00A20CB9">
      <w:pPr>
        <w:pStyle w:val="ListParagraph"/>
        <w:numPr>
          <w:ilvl w:val="1"/>
          <w:numId w:val="4"/>
        </w:numPr>
        <w:rPr>
          <w:lang w:val="en-GB"/>
        </w:rPr>
      </w:pPr>
      <w:r w:rsidRPr="000A4327">
        <w:rPr>
          <w:lang w:val="en-GB"/>
        </w:rPr>
        <w:t>Introduction to Git</w:t>
      </w:r>
    </w:p>
    <w:p w14:paraId="30FE398F" w14:textId="582369BD" w:rsidR="00E3286E" w:rsidRPr="000A4327" w:rsidRDefault="00E3286E" w:rsidP="00A20CB9">
      <w:pPr>
        <w:pStyle w:val="ListParagraph"/>
        <w:numPr>
          <w:ilvl w:val="1"/>
          <w:numId w:val="4"/>
        </w:numPr>
        <w:rPr>
          <w:lang w:val="en-GB"/>
        </w:rPr>
      </w:pPr>
      <w:r w:rsidRPr="000A4327">
        <w:rPr>
          <w:lang w:val="en-GB"/>
        </w:rPr>
        <w:t>How to create and modify a Git project</w:t>
      </w:r>
    </w:p>
    <w:p w14:paraId="57881412" w14:textId="3C68F974" w:rsidR="00AB3B1D" w:rsidRPr="000A4327" w:rsidRDefault="00AB3B1D" w:rsidP="00A20CB9">
      <w:pPr>
        <w:pStyle w:val="ListParagraph"/>
        <w:numPr>
          <w:ilvl w:val="1"/>
          <w:numId w:val="4"/>
        </w:numPr>
        <w:rPr>
          <w:lang w:val="en-GB"/>
        </w:rPr>
      </w:pPr>
      <w:r w:rsidRPr="000A4327">
        <w:rPr>
          <w:lang w:val="en-GB"/>
        </w:rPr>
        <w:t>Collaborate with Git</w:t>
      </w:r>
    </w:p>
    <w:p w14:paraId="28AEADA8" w14:textId="4EA04829" w:rsidR="00AB3B1D" w:rsidRDefault="00AB3B1D" w:rsidP="00A20CB9">
      <w:pPr>
        <w:pStyle w:val="ListParagraph"/>
        <w:numPr>
          <w:ilvl w:val="1"/>
          <w:numId w:val="4"/>
        </w:numPr>
        <w:rPr>
          <w:lang w:val="en-GB"/>
        </w:rPr>
      </w:pPr>
      <w:r w:rsidRPr="000A4327">
        <w:rPr>
          <w:lang w:val="en-GB"/>
        </w:rPr>
        <w:t xml:space="preserve">Edit code through branching and merging in </w:t>
      </w:r>
      <w:proofErr w:type="gramStart"/>
      <w:r w:rsidRPr="000A4327">
        <w:rPr>
          <w:lang w:val="en-GB"/>
        </w:rPr>
        <w:t>Git</w:t>
      </w:r>
      <w:proofErr w:type="gramEnd"/>
    </w:p>
    <w:p w14:paraId="4E34C16C" w14:textId="3608A4CD" w:rsidR="000A4327" w:rsidRDefault="00B37E77" w:rsidP="00B37E77">
      <w:pPr>
        <w:pStyle w:val="ListParagraph"/>
        <w:numPr>
          <w:ilvl w:val="0"/>
          <w:numId w:val="4"/>
        </w:numPr>
        <w:rPr>
          <w:rStyle w:val="Strong"/>
        </w:rPr>
      </w:pPr>
      <w:r w:rsidRPr="00F45C09">
        <w:rPr>
          <w:rStyle w:val="Strong"/>
        </w:rPr>
        <w:t xml:space="preserve">Tieto časti sú ďalej rozdelené na </w:t>
      </w:r>
      <w:r w:rsidR="00F45C09" w:rsidRPr="00F45C09">
        <w:rPr>
          <w:rStyle w:val="Strong"/>
        </w:rPr>
        <w:t>6-</w:t>
      </w:r>
      <w:r w:rsidRPr="00F45C09">
        <w:rPr>
          <w:rStyle w:val="Strong"/>
        </w:rPr>
        <w:t xml:space="preserve">7 </w:t>
      </w:r>
      <w:r w:rsidR="00390567" w:rsidRPr="00F45C09">
        <w:rPr>
          <w:rStyle w:val="Strong"/>
        </w:rPr>
        <w:t>častí</w:t>
      </w:r>
    </w:p>
    <w:p w14:paraId="2C6C9DED" w14:textId="25042171" w:rsidR="00F569C9" w:rsidRDefault="00F569C9" w:rsidP="00B37E77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t xml:space="preserve">V týchto </w:t>
      </w:r>
      <w:r w:rsidR="002667E8">
        <w:rPr>
          <w:rStyle w:val="Strong"/>
        </w:rPr>
        <w:t xml:space="preserve">častiach s pomocou základných </w:t>
      </w:r>
      <w:r w:rsidR="001A5155">
        <w:rPr>
          <w:rStyle w:val="Strong"/>
        </w:rPr>
        <w:t xml:space="preserve">funkcií GIT </w:t>
      </w:r>
      <w:r w:rsidR="00B20C44">
        <w:rPr>
          <w:rStyle w:val="Strong"/>
        </w:rPr>
        <w:t>vytvoríte v</w:t>
      </w:r>
      <w:r w:rsidR="00767105">
        <w:rPr>
          <w:rStyle w:val="Strong"/>
        </w:rPr>
        <w:t xml:space="preserve"> izolovanom</w:t>
      </w:r>
      <w:r w:rsidR="00B20C44">
        <w:rPr>
          <w:rStyle w:val="Strong"/>
        </w:rPr>
        <w:t> </w:t>
      </w:r>
      <w:r w:rsidR="00767105">
        <w:rPr>
          <w:rStyle w:val="Strong"/>
        </w:rPr>
        <w:t xml:space="preserve">testovacom prostredí </w:t>
      </w:r>
      <w:r w:rsidR="009C5A67">
        <w:rPr>
          <w:rStyle w:val="Strong"/>
        </w:rPr>
        <w:t>(</w:t>
      </w:r>
      <w:r w:rsidR="009C5A67" w:rsidRPr="009C5A67">
        <w:rPr>
          <w:rStyle w:val="Strong"/>
          <w:lang w:val="en-GB"/>
        </w:rPr>
        <w:t>Sandbox</w:t>
      </w:r>
      <w:r w:rsidR="009C5A67">
        <w:rPr>
          <w:rStyle w:val="Strong"/>
        </w:rPr>
        <w:t xml:space="preserve">) </w:t>
      </w:r>
      <w:r w:rsidR="00054658">
        <w:rPr>
          <w:rStyle w:val="Strong"/>
        </w:rPr>
        <w:t>webovú stránku na zdieľanie a pridávanie fotiek mačiek.</w:t>
      </w:r>
    </w:p>
    <w:p w14:paraId="71E2916C" w14:textId="41218100" w:rsidR="00B36BA8" w:rsidRDefault="0029570E" w:rsidP="00B36BA8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t>Celé izolované testovacie prostredie je dopodrobna vysvetlené, a každý jeden krok a </w:t>
      </w:r>
      <w:r w:rsidRPr="0095294F">
        <w:rPr>
          <w:rStyle w:val="Strong"/>
          <w:lang w:val="en-GB"/>
        </w:rPr>
        <w:t>Command</w:t>
      </w:r>
      <w:r>
        <w:rPr>
          <w:rStyle w:val="Strong"/>
        </w:rPr>
        <w:t xml:space="preserve"> (príkaz)</w:t>
      </w:r>
      <w:r w:rsidR="0095294F">
        <w:rPr>
          <w:rStyle w:val="Strong"/>
        </w:rPr>
        <w:t xml:space="preserve"> objasnený</w:t>
      </w:r>
      <w:r w:rsidR="00CA60C4">
        <w:rPr>
          <w:rStyle w:val="Strong"/>
        </w:rPr>
        <w:t>.</w:t>
      </w:r>
    </w:p>
    <w:p w14:paraId="5F57622A" w14:textId="06852BDA" w:rsidR="007277B4" w:rsidRPr="00A521E3" w:rsidRDefault="007834CD" w:rsidP="007277B4">
      <w:pPr>
        <w:pStyle w:val="ListParagraph"/>
        <w:numPr>
          <w:ilvl w:val="0"/>
          <w:numId w:val="4"/>
        </w:numPr>
        <w:rPr>
          <w:rStyle w:val="Strong"/>
          <w:lang w:val="en-GB"/>
        </w:rPr>
      </w:pPr>
      <w:r>
        <w:rPr>
          <w:rStyle w:val="Strong"/>
        </w:rPr>
        <w:t xml:space="preserve">Po objasnení </w:t>
      </w:r>
      <w:r w:rsidR="003225C3">
        <w:rPr>
          <w:rStyle w:val="Strong"/>
        </w:rPr>
        <w:t>základných</w:t>
      </w:r>
      <w:r w:rsidR="005B14BD">
        <w:rPr>
          <w:rStyle w:val="Strong"/>
        </w:rPr>
        <w:t xml:space="preserve"> Príkazov v časti </w:t>
      </w:r>
      <w:r w:rsidR="005B14BD" w:rsidRPr="001E6CCE">
        <w:rPr>
          <w:rStyle w:val="Strong"/>
          <w:lang w:val="en-GB"/>
        </w:rPr>
        <w:t>Introducti</w:t>
      </w:r>
      <w:r w:rsidR="001E6CCE" w:rsidRPr="001E6CCE">
        <w:rPr>
          <w:rStyle w:val="Strong"/>
          <w:lang w:val="en-GB"/>
        </w:rPr>
        <w:t>on to Git</w:t>
      </w:r>
      <w:r w:rsidR="00A72230">
        <w:rPr>
          <w:rStyle w:val="Strong"/>
          <w:lang w:val="en-GB"/>
        </w:rPr>
        <w:t xml:space="preserve">, </w:t>
      </w:r>
      <w:r w:rsidR="00A72230" w:rsidRPr="00A72230">
        <w:rPr>
          <w:rStyle w:val="Strong"/>
        </w:rPr>
        <w:t>nakonfigurujeme náš prvý</w:t>
      </w:r>
      <w:r w:rsidR="00A72230">
        <w:rPr>
          <w:rStyle w:val="Strong"/>
          <w:lang w:val="en-GB"/>
        </w:rPr>
        <w:t xml:space="preserve"> Git</w:t>
      </w:r>
      <w:r w:rsidR="00BA63EF">
        <w:rPr>
          <w:rStyle w:val="Strong"/>
          <w:lang w:val="en-GB"/>
        </w:rPr>
        <w:t xml:space="preserve"> </w:t>
      </w:r>
      <w:r w:rsidR="00BA63EF" w:rsidRPr="00DA2EED">
        <w:rPr>
          <w:rStyle w:val="Strong"/>
        </w:rPr>
        <w:t>a p</w:t>
      </w:r>
      <w:r w:rsidR="00EB387B" w:rsidRPr="00DA2EED">
        <w:rPr>
          <w:rStyle w:val="Strong"/>
        </w:rPr>
        <w:t xml:space="preserve">opri tom sa dozvieme </w:t>
      </w:r>
      <w:r w:rsidR="00DA2EED">
        <w:rPr>
          <w:rStyle w:val="Strong"/>
        </w:rPr>
        <w:t>ďalšie dôležité</w:t>
      </w:r>
      <w:r w:rsidR="00AC7B0B">
        <w:rPr>
          <w:rStyle w:val="Strong"/>
        </w:rPr>
        <w:t xml:space="preserve"> a užitočných</w:t>
      </w:r>
      <w:r w:rsidR="00DA2EED">
        <w:rPr>
          <w:rStyle w:val="Strong"/>
        </w:rPr>
        <w:t xml:space="preserve"> príkaz</w:t>
      </w:r>
      <w:r w:rsidR="00AC7B0B">
        <w:rPr>
          <w:rStyle w:val="Strong"/>
        </w:rPr>
        <w:t>ov.</w:t>
      </w:r>
      <w:r w:rsidR="00AA3DD6">
        <w:rPr>
          <w:rStyle w:val="Strong"/>
        </w:rPr>
        <w:t xml:space="preserve"> Po nakonfigurovaní, začneme vytvárať webovú stránku, </w:t>
      </w:r>
      <w:r w:rsidR="00374FD7">
        <w:rPr>
          <w:rStyle w:val="Strong"/>
        </w:rPr>
        <w:t>a taktiež dostaneme informácie ako zabrániť a napraviť chyby</w:t>
      </w:r>
      <w:r w:rsidR="009F3663">
        <w:rPr>
          <w:rStyle w:val="Strong"/>
        </w:rPr>
        <w:t xml:space="preserve">. </w:t>
      </w:r>
      <w:r w:rsidR="007B1B63">
        <w:rPr>
          <w:rStyle w:val="Strong"/>
        </w:rPr>
        <w:t>Ďalej sa dozvieme ako využiť Git na spoluprácu s</w:t>
      </w:r>
      <w:r w:rsidR="00A521E3">
        <w:rPr>
          <w:rStyle w:val="Strong"/>
        </w:rPr>
        <w:t xml:space="preserve"> niekým kto pracuje na rovnakom projekte a to pomocou </w:t>
      </w:r>
      <w:r w:rsidR="00A521E3" w:rsidRPr="00A521E3">
        <w:rPr>
          <w:rStyle w:val="Strong"/>
          <w:lang w:val="en-GB"/>
        </w:rPr>
        <w:t>pull requests</w:t>
      </w:r>
      <w:r w:rsidR="0066155A">
        <w:rPr>
          <w:rStyle w:val="Strong"/>
          <w:lang w:val="en-GB"/>
        </w:rPr>
        <w:t xml:space="preserve">. </w:t>
      </w:r>
      <w:r w:rsidR="0066155A" w:rsidRPr="007014B8">
        <w:rPr>
          <w:rStyle w:val="Strong"/>
        </w:rPr>
        <w:t xml:space="preserve">Taktiež ako </w:t>
      </w:r>
      <w:r w:rsidR="007014B8" w:rsidRPr="007014B8">
        <w:rPr>
          <w:rStyle w:val="Strong"/>
        </w:rPr>
        <w:t>naklonovať repozitár, v tomto prípa</w:t>
      </w:r>
      <w:r w:rsidR="007014B8">
        <w:rPr>
          <w:rStyle w:val="Strong"/>
        </w:rPr>
        <w:t>d</w:t>
      </w:r>
      <w:r w:rsidR="007014B8" w:rsidRPr="007014B8">
        <w:rPr>
          <w:rStyle w:val="Strong"/>
        </w:rPr>
        <w:t>e pre</w:t>
      </w:r>
      <w:r w:rsidR="007014B8">
        <w:rPr>
          <w:rStyle w:val="Strong"/>
          <w:lang w:val="en-GB"/>
        </w:rPr>
        <w:t xml:space="preserve"> Alice.</w:t>
      </w:r>
      <w:r w:rsidR="006E5FE9">
        <w:rPr>
          <w:rStyle w:val="Strong"/>
          <w:lang w:val="en-GB"/>
        </w:rPr>
        <w:t xml:space="preserve"> </w:t>
      </w:r>
      <w:r w:rsidR="006E5FE9" w:rsidRPr="006E5FE9">
        <w:rPr>
          <w:rStyle w:val="Strong"/>
        </w:rPr>
        <w:t xml:space="preserve">V poslednej časti </w:t>
      </w:r>
      <w:r w:rsidR="00660236">
        <w:rPr>
          <w:rStyle w:val="Strong"/>
        </w:rPr>
        <w:t xml:space="preserve">vyriešime </w:t>
      </w:r>
      <w:r w:rsidR="001A2392">
        <w:rPr>
          <w:rStyle w:val="Strong"/>
        </w:rPr>
        <w:t xml:space="preserve">manuálne </w:t>
      </w:r>
      <w:r w:rsidR="00660236">
        <w:rPr>
          <w:rStyle w:val="Strong"/>
        </w:rPr>
        <w:t xml:space="preserve">situáciu, pri ktorej </w:t>
      </w:r>
      <w:r w:rsidR="000874C6">
        <w:rPr>
          <w:rStyle w:val="Strong"/>
        </w:rPr>
        <w:t>dvaja programátori Alice a Bob pracovali na tom istom súbore v rovnakom čase.</w:t>
      </w:r>
    </w:p>
    <w:p w14:paraId="026F74CC" w14:textId="0A08775F" w:rsidR="004F1EA6" w:rsidRDefault="00CA60C4" w:rsidP="00B37E77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t>Na záver každej lekcie je niekoľko otázok na zopakovanie naučených vecí.</w:t>
      </w:r>
    </w:p>
    <w:p w14:paraId="515B1D99" w14:textId="77777777" w:rsidR="00A35531" w:rsidRDefault="00A35531" w:rsidP="00A35531">
      <w:pPr>
        <w:rPr>
          <w:rStyle w:val="Strong"/>
        </w:rPr>
      </w:pPr>
    </w:p>
    <w:p w14:paraId="50608F18" w14:textId="77777777" w:rsidR="00A35531" w:rsidRDefault="00A35531" w:rsidP="00A35531">
      <w:pPr>
        <w:rPr>
          <w:rStyle w:val="Strong"/>
        </w:rPr>
      </w:pPr>
    </w:p>
    <w:p w14:paraId="78AA0243" w14:textId="77777777" w:rsidR="00A35531" w:rsidRDefault="00A35531" w:rsidP="00A35531">
      <w:pPr>
        <w:rPr>
          <w:rStyle w:val="Strong"/>
        </w:rPr>
      </w:pPr>
    </w:p>
    <w:p w14:paraId="4C521477" w14:textId="77777777" w:rsidR="004633FA" w:rsidRDefault="004633FA" w:rsidP="004633FA"/>
    <w:p w14:paraId="3DC6A69E" w14:textId="77777777" w:rsidR="00A35531" w:rsidRPr="004633FA" w:rsidRDefault="00A35531" w:rsidP="004633FA"/>
    <w:p w14:paraId="7528426A" w14:textId="77777777" w:rsidR="004633FA" w:rsidRPr="004633FA" w:rsidRDefault="004633FA" w:rsidP="004633FA"/>
    <w:p w14:paraId="2FB658D1" w14:textId="5B4CAA4B" w:rsidR="004633FA" w:rsidRDefault="00CE42B7" w:rsidP="00CE42B7">
      <w:pPr>
        <w:pStyle w:val="Heading2"/>
        <w:rPr>
          <w:lang w:val="en-GB"/>
        </w:rPr>
      </w:pPr>
      <w:r w:rsidRPr="00CE42B7">
        <w:rPr>
          <w:lang w:val="en-GB"/>
        </w:rPr>
        <w:lastRenderedPageBreak/>
        <w:t>Introduction to GitHub</w:t>
      </w:r>
    </w:p>
    <w:p w14:paraId="0861C4F1" w14:textId="7AF64BDA" w:rsidR="00852403" w:rsidRPr="00852403" w:rsidRDefault="00E909BF" w:rsidP="00852403">
      <w:pPr>
        <w:pStyle w:val="ListParagraph"/>
        <w:numPr>
          <w:ilvl w:val="0"/>
          <w:numId w:val="4"/>
        </w:numPr>
        <w:spacing w:before="0" w:after="160" w:line="259" w:lineRule="auto"/>
        <w:rPr>
          <w:rStyle w:val="Strong"/>
          <w:rFonts w:eastAsiaTheme="majorEastAsia" w:cstheme="majorBidi"/>
          <w:bCs w:val="0"/>
          <w:color w:val="81CC29"/>
          <w:sz w:val="24"/>
          <w:szCs w:val="26"/>
          <w:lang w:val="en-GB"/>
        </w:rPr>
      </w:pPr>
      <w:r>
        <w:rPr>
          <w:rStyle w:val="Strong"/>
        </w:rPr>
        <w:t xml:space="preserve">Pomocou </w:t>
      </w:r>
      <w:r w:rsidR="00FC6FCE">
        <w:rPr>
          <w:rStyle w:val="Strong"/>
        </w:rPr>
        <w:t xml:space="preserve">tohto </w:t>
      </w:r>
      <w:r w:rsidR="00D03EBD" w:rsidRPr="00D03EBD">
        <w:rPr>
          <w:rStyle w:val="Strong"/>
          <w:lang w:val="en-GB"/>
        </w:rPr>
        <w:t>Module</w:t>
      </w:r>
      <w:r w:rsidR="00D03EBD">
        <w:rPr>
          <w:rStyle w:val="Strong"/>
        </w:rPr>
        <w:t xml:space="preserve"> (modulu) </w:t>
      </w:r>
      <w:r w:rsidR="00852403">
        <w:rPr>
          <w:rStyle w:val="Strong"/>
        </w:rPr>
        <w:t>s</w:t>
      </w:r>
      <w:r w:rsidR="00D03EBD">
        <w:rPr>
          <w:rStyle w:val="Strong"/>
        </w:rPr>
        <w:t>i priamo v praxi vyskúšame ako fungujú základné funkcie</w:t>
      </w:r>
      <w:r w:rsidR="005D367A">
        <w:rPr>
          <w:rStyle w:val="Strong"/>
        </w:rPr>
        <w:t xml:space="preserve"> </w:t>
      </w:r>
      <w:r w:rsidR="005D367A" w:rsidRPr="005D367A">
        <w:rPr>
          <w:rStyle w:val="Strong"/>
          <w:lang w:val="en-GB"/>
        </w:rPr>
        <w:t>GitHub</w:t>
      </w:r>
      <w:r w:rsidR="005D367A">
        <w:rPr>
          <w:rStyle w:val="Strong"/>
        </w:rPr>
        <w:t>.</w:t>
      </w:r>
    </w:p>
    <w:p w14:paraId="29CD07BA" w14:textId="5E9E7A33" w:rsidR="00852403" w:rsidRPr="00F171BB" w:rsidRDefault="008A3ACE" w:rsidP="00B54137">
      <w:pPr>
        <w:pStyle w:val="ListParagraph"/>
        <w:numPr>
          <w:ilvl w:val="0"/>
          <w:numId w:val="4"/>
        </w:numPr>
        <w:spacing w:before="0" w:after="160" w:line="259" w:lineRule="auto"/>
        <w:rPr>
          <w:rStyle w:val="Strong"/>
          <w:rFonts w:eastAsiaTheme="majorEastAsia" w:cstheme="majorBidi"/>
          <w:bCs w:val="0"/>
          <w:color w:val="81CC29"/>
          <w:sz w:val="24"/>
          <w:szCs w:val="26"/>
          <w:lang w:val="en-GB"/>
        </w:rPr>
      </w:pPr>
      <w:r>
        <w:rPr>
          <w:rStyle w:val="Strong"/>
        </w:rPr>
        <w:t>Obdobne ako</w:t>
      </w:r>
      <w:r w:rsidRPr="008A3ACE">
        <w:rPr>
          <w:rStyle w:val="Strong"/>
          <w:lang w:val="en-GB"/>
        </w:rPr>
        <w:t xml:space="preserve"> </w:t>
      </w:r>
      <w:r w:rsidRPr="008A3ACE">
        <w:rPr>
          <w:rStyle w:val="Strong"/>
          <w:lang w:val="en-GB"/>
        </w:rPr>
        <w:t>Introduction to version control with Gi</w:t>
      </w:r>
      <w:r w:rsidR="00B54137">
        <w:rPr>
          <w:rStyle w:val="Strong"/>
          <w:lang w:val="en-GB"/>
        </w:rPr>
        <w:t xml:space="preserve">t - </w:t>
      </w:r>
      <w:r w:rsidR="00B54137" w:rsidRPr="00B54137">
        <w:rPr>
          <w:rStyle w:val="Strong"/>
          <w:lang w:val="en-GB"/>
        </w:rPr>
        <w:t>Learning Path</w:t>
      </w:r>
      <w:r w:rsidR="00B54137">
        <w:rPr>
          <w:rStyle w:val="Strong"/>
        </w:rPr>
        <w:t xml:space="preserve"> (študijný program)</w:t>
      </w:r>
      <w:r w:rsidR="00852403" w:rsidRPr="00B54137">
        <w:rPr>
          <w:rStyle w:val="Strong"/>
          <w:lang w:val="en-GB"/>
        </w:rPr>
        <w:t>,</w:t>
      </w:r>
      <w:r w:rsidR="00852403">
        <w:rPr>
          <w:rStyle w:val="Strong"/>
        </w:rPr>
        <w:t xml:space="preserve"> tento </w:t>
      </w:r>
      <w:r w:rsidR="00F171BB">
        <w:rPr>
          <w:rStyle w:val="Strong"/>
        </w:rPr>
        <w:t>modul</w:t>
      </w:r>
      <w:r w:rsidR="00852403">
        <w:rPr>
          <w:rStyle w:val="Strong"/>
        </w:rPr>
        <w:t xml:space="preserve"> nie je dostupný v slovenčine. Preto odporúčam ak niekto nie je natoľko zdatný v angličtine aby si v dolnom ľavom rohu pre tento </w:t>
      </w:r>
      <w:r w:rsidR="00852403" w:rsidRPr="00B54137">
        <w:rPr>
          <w:rStyle w:val="Strong"/>
          <w:lang w:val="en-GB"/>
        </w:rPr>
        <w:t>Learning Path</w:t>
      </w:r>
      <w:r w:rsidR="00852403">
        <w:rPr>
          <w:rStyle w:val="Strong"/>
        </w:rPr>
        <w:t xml:space="preserve"> (študijný program) zvolil češtinu.</w:t>
      </w:r>
    </w:p>
    <w:p w14:paraId="4C47BD40" w14:textId="1FB65E3D" w:rsidR="00F171BB" w:rsidRPr="000F712A" w:rsidRDefault="00F171BB" w:rsidP="00B54137">
      <w:pPr>
        <w:pStyle w:val="ListParagraph"/>
        <w:numPr>
          <w:ilvl w:val="0"/>
          <w:numId w:val="4"/>
        </w:numPr>
        <w:spacing w:before="0" w:after="160" w:line="259" w:lineRule="auto"/>
        <w:rPr>
          <w:rStyle w:val="Strong"/>
          <w:rFonts w:eastAsiaTheme="majorEastAsia" w:cstheme="majorBidi"/>
          <w:bCs w:val="0"/>
          <w:color w:val="81CC29"/>
          <w:sz w:val="24"/>
          <w:szCs w:val="26"/>
          <w:lang w:val="en-GB"/>
        </w:rPr>
      </w:pPr>
      <w:r>
        <w:rPr>
          <w:rStyle w:val="Strong"/>
        </w:rPr>
        <w:t>Nakoľko si v tomto module priamo v praxi vyskúšame prácu s </w:t>
      </w:r>
      <w:r w:rsidRPr="00F171BB">
        <w:rPr>
          <w:rStyle w:val="Strong"/>
          <w:lang w:val="en-GB"/>
        </w:rPr>
        <w:t xml:space="preserve">GitHub </w:t>
      </w:r>
      <w:r>
        <w:rPr>
          <w:rStyle w:val="Strong"/>
        </w:rPr>
        <w:t xml:space="preserve">je </w:t>
      </w:r>
      <w:r w:rsidR="00FE494D">
        <w:rPr>
          <w:rStyle w:val="Strong"/>
        </w:rPr>
        <w:t>nutné</w:t>
      </w:r>
      <w:r>
        <w:rPr>
          <w:rStyle w:val="Strong"/>
        </w:rPr>
        <w:t xml:space="preserve"> vytvoriť si </w:t>
      </w:r>
      <w:r w:rsidRPr="00F171BB">
        <w:rPr>
          <w:rStyle w:val="Strong"/>
          <w:lang w:val="en-GB"/>
        </w:rPr>
        <w:t>GitHub</w:t>
      </w:r>
      <w:r>
        <w:rPr>
          <w:rStyle w:val="Strong"/>
        </w:rPr>
        <w:t xml:space="preserve"> účet pred začatím </w:t>
      </w:r>
      <w:r w:rsidR="00FE494D">
        <w:rPr>
          <w:rStyle w:val="Strong"/>
        </w:rPr>
        <w:t>modulu.</w:t>
      </w:r>
    </w:p>
    <w:p w14:paraId="7FE385C5" w14:textId="3E67F8E0" w:rsidR="000F712A" w:rsidRPr="00CE3B7A" w:rsidRDefault="006B44F0" w:rsidP="00B54137">
      <w:pPr>
        <w:pStyle w:val="ListParagraph"/>
        <w:numPr>
          <w:ilvl w:val="0"/>
          <w:numId w:val="4"/>
        </w:numPr>
        <w:spacing w:before="0" w:after="160" w:line="259" w:lineRule="auto"/>
        <w:rPr>
          <w:rStyle w:val="Strong"/>
          <w:rFonts w:eastAsiaTheme="majorEastAsia" w:cstheme="majorBidi"/>
          <w:bCs w:val="0"/>
          <w:color w:val="81CC29"/>
          <w:sz w:val="24"/>
          <w:szCs w:val="26"/>
          <w:lang w:val="en-GB"/>
        </w:rPr>
      </w:pPr>
      <w:r>
        <w:rPr>
          <w:rStyle w:val="Strong"/>
        </w:rPr>
        <w:t xml:space="preserve">Čas za, ktorý je možné zvládnuť tento modul je výrazne nižší ako pri </w:t>
      </w:r>
      <w:r w:rsidRPr="008A3ACE">
        <w:rPr>
          <w:rStyle w:val="Strong"/>
          <w:lang w:val="en-GB"/>
        </w:rPr>
        <w:t>Introduction to version control with Gi</w:t>
      </w:r>
      <w:r>
        <w:rPr>
          <w:rStyle w:val="Strong"/>
          <w:lang w:val="en-GB"/>
        </w:rPr>
        <w:t xml:space="preserve">t - </w:t>
      </w:r>
      <w:r w:rsidRPr="00B54137">
        <w:rPr>
          <w:rStyle w:val="Strong"/>
          <w:lang w:val="en-GB"/>
        </w:rPr>
        <w:t>Learning Path</w:t>
      </w:r>
      <w:r>
        <w:rPr>
          <w:rStyle w:val="Strong"/>
        </w:rPr>
        <w:t xml:space="preserve"> (študijný program)</w:t>
      </w:r>
      <w:r w:rsidR="00630BE6">
        <w:rPr>
          <w:rStyle w:val="Strong"/>
        </w:rPr>
        <w:t xml:space="preserve"> </w:t>
      </w:r>
      <w:r w:rsidR="00B85CCB">
        <w:rPr>
          <w:rStyle w:val="Strong"/>
        </w:rPr>
        <w:t xml:space="preserve">presnejšie </w:t>
      </w:r>
      <w:r w:rsidR="00630BE6" w:rsidRPr="00630BE6">
        <w:rPr>
          <w:rStyle w:val="Strong"/>
        </w:rPr>
        <w:t>1 hr 12 min</w:t>
      </w:r>
      <w:r w:rsidR="00B85CCB">
        <w:rPr>
          <w:rStyle w:val="Strong"/>
        </w:rPr>
        <w:t xml:space="preserve">, no opätovne môže byť </w:t>
      </w:r>
      <w:r w:rsidR="00CE3B7A">
        <w:rPr>
          <w:rStyle w:val="Strong"/>
        </w:rPr>
        <w:t>tento čas variabilný.</w:t>
      </w:r>
    </w:p>
    <w:p w14:paraId="02ADE24F" w14:textId="325298B4" w:rsidR="00FE2470" w:rsidRPr="000018DF" w:rsidRDefault="00FE2470" w:rsidP="000018DF">
      <w:pPr>
        <w:pStyle w:val="ListParagraph"/>
        <w:numPr>
          <w:ilvl w:val="0"/>
          <w:numId w:val="4"/>
        </w:numPr>
        <w:spacing w:before="0" w:after="160" w:line="259" w:lineRule="auto"/>
        <w:rPr>
          <w:rStyle w:val="Strong"/>
          <w:rFonts w:eastAsiaTheme="majorEastAsia" w:cstheme="majorBidi"/>
          <w:bCs w:val="0"/>
          <w:color w:val="81CC29"/>
          <w:sz w:val="24"/>
          <w:szCs w:val="26"/>
          <w:lang w:val="en-GB"/>
        </w:rPr>
      </w:pPr>
      <w:r w:rsidRPr="00D03EBD">
        <w:rPr>
          <w:rStyle w:val="Strong"/>
          <w:lang w:val="en-GB"/>
        </w:rPr>
        <w:t>Module</w:t>
      </w:r>
      <w:r>
        <w:rPr>
          <w:rStyle w:val="Strong"/>
        </w:rPr>
        <w:t xml:space="preserve"> (modulu)</w:t>
      </w:r>
      <w:r>
        <w:rPr>
          <w:rStyle w:val="Strong"/>
        </w:rPr>
        <w:t xml:space="preserve"> je rozdelený do 5 častí:</w:t>
      </w:r>
    </w:p>
    <w:p w14:paraId="7B6DB076" w14:textId="0967DB34" w:rsidR="000018DF" w:rsidRPr="000A4327" w:rsidRDefault="000018DF" w:rsidP="000018DF">
      <w:pPr>
        <w:pStyle w:val="ListParagraph"/>
        <w:numPr>
          <w:ilvl w:val="1"/>
          <w:numId w:val="4"/>
        </w:numPr>
        <w:rPr>
          <w:lang w:val="en-GB"/>
        </w:rPr>
      </w:pPr>
      <w:r w:rsidRPr="000A4327">
        <w:rPr>
          <w:lang w:val="en-GB"/>
        </w:rPr>
        <w:t xml:space="preserve">Introduction </w:t>
      </w:r>
    </w:p>
    <w:p w14:paraId="3A179E3F" w14:textId="29C789F9" w:rsidR="000018DF" w:rsidRPr="000A4327" w:rsidRDefault="005D514C" w:rsidP="000018DF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What is GitHub?</w:t>
      </w:r>
    </w:p>
    <w:p w14:paraId="47DC5D80" w14:textId="0D3DA541" w:rsidR="000018DF" w:rsidRDefault="003C137C" w:rsidP="0008429B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Exercise – A guided tour of GitHub</w:t>
      </w:r>
    </w:p>
    <w:p w14:paraId="4BAD6D16" w14:textId="6410344A" w:rsidR="0008429B" w:rsidRDefault="0008429B" w:rsidP="0008429B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Knowledge check </w:t>
      </w:r>
    </w:p>
    <w:p w14:paraId="5444071E" w14:textId="2F1580A5" w:rsidR="0008429B" w:rsidRDefault="0008429B" w:rsidP="0008429B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Summary</w:t>
      </w:r>
    </w:p>
    <w:p w14:paraId="17F5B04B" w14:textId="3D8B754C" w:rsidR="00DC4AD7" w:rsidRPr="00D140FB" w:rsidRDefault="00DC4AD7" w:rsidP="00DC4AD7">
      <w:pPr>
        <w:pStyle w:val="ListParagraph"/>
        <w:numPr>
          <w:ilvl w:val="0"/>
          <w:numId w:val="4"/>
        </w:numPr>
        <w:rPr>
          <w:rStyle w:val="Strong"/>
          <w:lang w:val="en-GB"/>
        </w:rPr>
      </w:pPr>
      <w:r w:rsidRPr="00DC4AD7">
        <w:rPr>
          <w:rStyle w:val="Strong"/>
        </w:rPr>
        <w:t xml:space="preserve">Hlavnou časťou modulu je prax, teda časť </w:t>
      </w:r>
      <w:r w:rsidRPr="00DC4AD7">
        <w:rPr>
          <w:rStyle w:val="Strong"/>
          <w:lang w:val="en-GB"/>
        </w:rPr>
        <w:t>Exercise – A guided tour of GitHub</w:t>
      </w:r>
      <w:r w:rsidR="00F07524">
        <w:rPr>
          <w:rStyle w:val="Strong"/>
          <w:lang w:val="en-GB"/>
        </w:rPr>
        <w:t xml:space="preserve">. </w:t>
      </w:r>
      <w:r w:rsidR="00F07524" w:rsidRPr="002729C8">
        <w:rPr>
          <w:rStyle w:val="Strong"/>
        </w:rPr>
        <w:t>Tá je rozdelená do 4 krokov</w:t>
      </w:r>
      <w:r w:rsidR="002729C8" w:rsidRPr="002729C8">
        <w:rPr>
          <w:rStyle w:val="Strong"/>
        </w:rPr>
        <w:t xml:space="preserve">. </w:t>
      </w:r>
      <w:r w:rsidR="00E64EDC">
        <w:rPr>
          <w:rStyle w:val="Strong"/>
        </w:rPr>
        <w:t xml:space="preserve">V týchto </w:t>
      </w:r>
      <w:r w:rsidR="00BB1162">
        <w:rPr>
          <w:rStyle w:val="Strong"/>
        </w:rPr>
        <w:t xml:space="preserve">4 krokoch sa dozvieme základné princípy používania </w:t>
      </w:r>
      <w:r w:rsidR="00BB1162" w:rsidRPr="00D140FB">
        <w:rPr>
          <w:rStyle w:val="Strong"/>
          <w:lang w:val="en-GB"/>
        </w:rPr>
        <w:t>GitHub</w:t>
      </w:r>
      <w:r w:rsidR="00BB1162">
        <w:rPr>
          <w:rStyle w:val="Strong"/>
        </w:rPr>
        <w:t xml:space="preserve"> a to všetko s pomocou meniacich sa inštrukcií v </w:t>
      </w:r>
      <w:r w:rsidR="00D140FB" w:rsidRPr="00D140FB">
        <w:rPr>
          <w:rStyle w:val="Strong"/>
          <w:lang w:val="en-GB"/>
        </w:rPr>
        <w:t>ReadMe</w:t>
      </w:r>
      <w:r w:rsidR="00BB1162">
        <w:rPr>
          <w:rStyle w:val="Strong"/>
        </w:rPr>
        <w:t xml:space="preserve">, </w:t>
      </w:r>
      <w:r w:rsidR="00D140FB">
        <w:rPr>
          <w:rStyle w:val="Strong"/>
        </w:rPr>
        <w:t xml:space="preserve">ktoré sa automaticky aktualizujú na ďalší krok, po splnení požiadaviek. </w:t>
      </w:r>
    </w:p>
    <w:p w14:paraId="6A76057D" w14:textId="2BA18E2A" w:rsidR="00D140FB" w:rsidRDefault="00D140FB" w:rsidP="00D140FB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t>Na záver</w:t>
      </w:r>
      <w:r>
        <w:rPr>
          <w:rStyle w:val="Strong"/>
        </w:rPr>
        <w:t xml:space="preserve">, tak ako predtým, </w:t>
      </w:r>
      <w:r>
        <w:rPr>
          <w:rStyle w:val="Strong"/>
        </w:rPr>
        <w:t>každej lekcie je niekoľko otázok na zopakovanie naučených vecí.</w:t>
      </w:r>
    </w:p>
    <w:p w14:paraId="6FBA62A3" w14:textId="77777777" w:rsidR="00D140FB" w:rsidRPr="00DC4AD7" w:rsidRDefault="00D140FB" w:rsidP="00D140FB">
      <w:pPr>
        <w:pStyle w:val="ListParagraph"/>
        <w:rPr>
          <w:rStyle w:val="Strong"/>
          <w:lang w:val="en-GB"/>
        </w:rPr>
      </w:pPr>
    </w:p>
    <w:p w14:paraId="5EC90215" w14:textId="4778DBB4" w:rsidR="0008429B" w:rsidRPr="00DC4AD7" w:rsidRDefault="0008429B" w:rsidP="00DC4AD7">
      <w:pPr>
        <w:pStyle w:val="ListParagraph"/>
        <w:rPr>
          <w:rStyle w:val="Strong"/>
          <w:rFonts w:ascii="Segoe UI" w:hAnsi="Segoe UI"/>
          <w:bCs w:val="0"/>
        </w:rPr>
      </w:pPr>
    </w:p>
    <w:p w14:paraId="0221C02A" w14:textId="77777777" w:rsidR="00852403" w:rsidRPr="00852403" w:rsidRDefault="00852403" w:rsidP="00852403">
      <w:pPr>
        <w:rPr>
          <w:lang w:val="en-GB"/>
        </w:rPr>
      </w:pPr>
    </w:p>
    <w:p w14:paraId="12F84118" w14:textId="77777777" w:rsidR="00CE42B7" w:rsidRPr="00CE42B7" w:rsidRDefault="00CE42B7" w:rsidP="00CE42B7">
      <w:pPr>
        <w:rPr>
          <w:lang w:val="en-GB"/>
        </w:rPr>
      </w:pPr>
    </w:p>
    <w:p w14:paraId="43456433" w14:textId="77777777" w:rsidR="004633FA" w:rsidRPr="004633FA" w:rsidRDefault="004633FA" w:rsidP="004633FA"/>
    <w:p w14:paraId="21C47D7D" w14:textId="77777777" w:rsidR="004633FA" w:rsidRPr="004633FA" w:rsidRDefault="004633FA" w:rsidP="004633FA"/>
    <w:p w14:paraId="79850E37" w14:textId="77777777" w:rsidR="004633FA" w:rsidRPr="004633FA" w:rsidRDefault="004633FA" w:rsidP="004633FA"/>
    <w:p w14:paraId="2FB661DB" w14:textId="77777777" w:rsidR="004633FA" w:rsidRPr="004633FA" w:rsidRDefault="004633FA" w:rsidP="004633FA"/>
    <w:p w14:paraId="3D0F8C4A" w14:textId="77777777" w:rsidR="004633FA" w:rsidRPr="004633FA" w:rsidRDefault="004633FA" w:rsidP="004633FA"/>
    <w:p w14:paraId="5EA8BDD1" w14:textId="77777777" w:rsidR="004633FA" w:rsidRDefault="004633FA" w:rsidP="004633FA">
      <w:pPr>
        <w:rPr>
          <w:rStyle w:val="Strong"/>
        </w:rPr>
      </w:pPr>
    </w:p>
    <w:p w14:paraId="7132D9A8" w14:textId="77777777" w:rsidR="004633FA" w:rsidRPr="004633FA" w:rsidRDefault="004633FA" w:rsidP="004633FA"/>
    <w:p w14:paraId="7D4AE817" w14:textId="77777777" w:rsidR="004633FA" w:rsidRPr="004633FA" w:rsidRDefault="004633FA" w:rsidP="004633FA"/>
    <w:p w14:paraId="22F6B3B4" w14:textId="77777777" w:rsidR="004633FA" w:rsidRPr="004633FA" w:rsidRDefault="004633FA" w:rsidP="004633FA"/>
    <w:p w14:paraId="0123E45D" w14:textId="77777777" w:rsidR="004633FA" w:rsidRPr="004633FA" w:rsidRDefault="004633FA" w:rsidP="004633FA"/>
    <w:p w14:paraId="69F385F1" w14:textId="77777777" w:rsidR="004633FA" w:rsidRPr="004633FA" w:rsidRDefault="004633FA" w:rsidP="004633FA"/>
    <w:p w14:paraId="75920EE2" w14:textId="77777777" w:rsidR="004633FA" w:rsidRPr="004633FA" w:rsidRDefault="004633FA" w:rsidP="004633FA"/>
    <w:p w14:paraId="068C00B6" w14:textId="77777777" w:rsidR="004633FA" w:rsidRPr="004633FA" w:rsidRDefault="004633FA" w:rsidP="004633FA"/>
    <w:p w14:paraId="6529A94E" w14:textId="77777777" w:rsidR="004633FA" w:rsidRPr="004633FA" w:rsidRDefault="004633FA" w:rsidP="004633FA"/>
    <w:p w14:paraId="62557095" w14:textId="77777777" w:rsidR="004633FA" w:rsidRPr="004633FA" w:rsidRDefault="004633FA" w:rsidP="004633FA"/>
    <w:p w14:paraId="08F63E90" w14:textId="77777777" w:rsidR="004633FA" w:rsidRPr="004633FA" w:rsidRDefault="004633FA" w:rsidP="004633FA"/>
    <w:p w14:paraId="234E722C" w14:textId="77777777" w:rsidR="004633FA" w:rsidRPr="004633FA" w:rsidRDefault="004633FA" w:rsidP="004633FA"/>
    <w:p w14:paraId="34FFE459" w14:textId="4C14B719" w:rsidR="004633FA" w:rsidRPr="004633FA" w:rsidRDefault="004633FA" w:rsidP="004633FA">
      <w:pPr>
        <w:tabs>
          <w:tab w:val="left" w:pos="2880"/>
        </w:tabs>
      </w:pPr>
    </w:p>
    <w:sectPr w:rsidR="004633FA" w:rsidRPr="004633FA" w:rsidSect="00DF098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709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A54C1" w14:textId="77777777" w:rsidR="00AB0F15" w:rsidRDefault="00AB0F15" w:rsidP="00E36BF9">
      <w:pPr>
        <w:spacing w:before="0" w:after="0"/>
      </w:pPr>
      <w:r>
        <w:separator/>
      </w:r>
    </w:p>
  </w:endnote>
  <w:endnote w:type="continuationSeparator" w:id="0">
    <w:p w14:paraId="07CD2CB1" w14:textId="77777777" w:rsidR="00AB0F15" w:rsidRDefault="00AB0F15" w:rsidP="00E36BF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0480631"/>
      <w:docPartObj>
        <w:docPartGallery w:val="Page Numbers (Bottom of Page)"/>
        <w:docPartUnique/>
      </w:docPartObj>
    </w:sdtPr>
    <w:sdtEndPr>
      <w:rPr>
        <w:rFonts w:ascii="Segoe UI Semibold" w:hAnsi="Segoe UI Semibold" w:cs="Segoe UI Semibold"/>
        <w:color w:val="107C10"/>
      </w:rPr>
    </w:sdtEndPr>
    <w:sdtContent>
      <w:p w14:paraId="745597D6" w14:textId="77777777" w:rsidR="00024E82" w:rsidRPr="00D32732" w:rsidRDefault="00024E82" w:rsidP="00024E82">
        <w:pPr>
          <w:pStyle w:val="Footer"/>
          <w:jc w:val="center"/>
          <w:rPr>
            <w:rFonts w:ascii="Segoe UI Semibold" w:hAnsi="Segoe UI Semibold" w:cs="Segoe UI Semibold"/>
            <w:color w:val="107C10"/>
          </w:rPr>
        </w:pPr>
        <w:r w:rsidRPr="00D32732">
          <w:rPr>
            <w:rFonts w:ascii="Segoe UI Semibold" w:hAnsi="Segoe UI Semibold" w:cs="Segoe UI Semibold"/>
            <w:color w:val="107C10"/>
          </w:rPr>
          <w:fldChar w:fldCharType="begin"/>
        </w:r>
        <w:r w:rsidRPr="00D32732">
          <w:rPr>
            <w:rFonts w:ascii="Segoe UI Semibold" w:hAnsi="Segoe UI Semibold" w:cs="Segoe UI Semibold"/>
            <w:color w:val="107C10"/>
          </w:rPr>
          <w:instrText>PAGE   \* MERGEFORMAT</w:instrText>
        </w:r>
        <w:r w:rsidRPr="00D32732">
          <w:rPr>
            <w:rFonts w:ascii="Segoe UI Semibold" w:hAnsi="Segoe UI Semibold" w:cs="Segoe UI Semibold"/>
            <w:color w:val="107C10"/>
          </w:rPr>
          <w:fldChar w:fldCharType="separate"/>
        </w:r>
        <w:r w:rsidRPr="00D32732">
          <w:rPr>
            <w:rFonts w:ascii="Segoe UI Semibold" w:hAnsi="Segoe UI Semibold" w:cs="Segoe UI Semibold"/>
            <w:color w:val="107C10"/>
          </w:rPr>
          <w:t>2</w:t>
        </w:r>
        <w:r w:rsidRPr="00D32732">
          <w:rPr>
            <w:rFonts w:ascii="Segoe UI Semibold" w:hAnsi="Segoe UI Semibold" w:cs="Segoe UI Semibold"/>
            <w:color w:val="107C1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60062" w14:textId="77777777" w:rsidR="007329E3" w:rsidRPr="007329E3" w:rsidRDefault="007329E3">
    <w:pPr>
      <w:pStyle w:val="Footer"/>
      <w:rPr>
        <w:rFonts w:asciiTheme="majorHAnsi" w:hAnsiTheme="majorHAnsi" w:cstheme="majorHAnsi"/>
      </w:rPr>
    </w:pPr>
    <w:r w:rsidRPr="007329E3">
      <w:rPr>
        <w:rFonts w:asciiTheme="majorHAnsi" w:hAnsiTheme="majorHAnsi" w:cstheme="majorHAnsi"/>
      </w:rPr>
      <w:t>© Študentské Trénerské Centrum Microsoft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6EA2F" w14:textId="77777777" w:rsidR="00AB0F15" w:rsidRDefault="00AB0F15" w:rsidP="00E36BF9">
      <w:pPr>
        <w:spacing w:before="0" w:after="0"/>
      </w:pPr>
      <w:r>
        <w:separator/>
      </w:r>
    </w:p>
  </w:footnote>
  <w:footnote w:type="continuationSeparator" w:id="0">
    <w:p w14:paraId="40BCD975" w14:textId="77777777" w:rsidR="00AB0F15" w:rsidRDefault="00AB0F15" w:rsidP="00E36BF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egoe UI Semibold" w:hAnsi="Segoe UI Semibold" w:cs="Segoe UI Semibold"/>
        <w:color w:val="9BF00B"/>
        <w:lang w:val="en-GB"/>
      </w:rPr>
      <w:alias w:val="Názov"/>
      <w:tag w:val=""/>
      <w:id w:val="1167754221"/>
      <w:placeholder>
        <w:docPart w:val="EB48E0ECF1CD47918ED16283CAE5E96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4DDB5F4" w14:textId="58A330F6" w:rsidR="00E36BF9" w:rsidRPr="008B2B2E" w:rsidRDefault="00A15DA9" w:rsidP="00E36BF9">
        <w:pPr>
          <w:rPr>
            <w:rFonts w:ascii="Segoe UI Semibold" w:hAnsi="Segoe UI Semibold" w:cs="Segoe UI Semibold"/>
            <w:color w:val="9BF00B"/>
            <w:lang w:val="en-GB"/>
          </w:rPr>
        </w:pPr>
        <w:r w:rsidRPr="008B2B2E">
          <w:rPr>
            <w:rFonts w:ascii="Segoe UI Semibold" w:hAnsi="Segoe UI Semibold" w:cs="Segoe UI Semibold"/>
            <w:color w:val="9BF00B"/>
            <w:lang w:val="en-GB"/>
          </w:rPr>
          <w:t>Microsoft Learn</w:t>
        </w:r>
      </w:p>
    </w:sdtContent>
  </w:sdt>
  <w:p w14:paraId="189A0C03" w14:textId="77777777" w:rsidR="006F4F11" w:rsidRPr="008B2B2E" w:rsidRDefault="006F4F11" w:rsidP="00E36BF9">
    <w:pPr>
      <w:rPr>
        <w:lang w:val="en-GB"/>
      </w:rPr>
    </w:pPr>
  </w:p>
  <w:p w14:paraId="68CB95AC" w14:textId="77777777" w:rsidR="00DF0983" w:rsidRPr="008B2B2E" w:rsidRDefault="007329E3" w:rsidP="00E36BF9">
    <w:pPr>
      <w:rPr>
        <w:lang w:val="en-GB"/>
      </w:rPr>
    </w:pPr>
    <w:r w:rsidRPr="008B2B2E">
      <w:rPr>
        <w:noProof/>
        <w:lang w:val="en-GB"/>
      </w:rPr>
      <mc:AlternateContent>
        <mc:Choice Requires="wps">
          <w:drawing>
            <wp:anchor distT="0" distB="0" distL="114300" distR="114300" simplePos="0" relativeHeight="251660287" behindDoc="1" locked="0" layoutInCell="1" allowOverlap="1" wp14:anchorId="6E40993F" wp14:editId="3F44060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4800" cy="1009650"/>
              <wp:effectExtent l="0" t="0" r="9525" b="0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800" cy="1009650"/>
                      </a:xfrm>
                      <a:prstGeom prst="rect">
                        <a:avLst/>
                      </a:prstGeom>
                      <a:solidFill>
                        <a:srgbClr val="054B1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BC1725" id="Obdĺžnik 5" o:spid="_x0000_s1026" style="position:absolute;margin-left:0;margin-top:0;width:593.3pt;height:79.5pt;z-index:-251656193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" fillcolor="#054b16" stroked="f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C53E" w14:textId="77777777" w:rsidR="00E36BF9" w:rsidRDefault="00D32732">
    <w:pPr>
      <w:pStyle w:val="Header"/>
    </w:pPr>
    <w:r w:rsidRPr="00E36BF9">
      <w:rPr>
        <w:noProof/>
      </w:rPr>
      <w:drawing>
        <wp:anchor distT="0" distB="0" distL="114300" distR="114300" simplePos="0" relativeHeight="251662336" behindDoc="0" locked="0" layoutInCell="1" allowOverlap="1" wp14:anchorId="2FA7924F" wp14:editId="4AA4A5C8">
          <wp:simplePos x="0" y="0"/>
          <wp:positionH relativeFrom="column">
            <wp:posOffset>4423576</wp:posOffset>
          </wp:positionH>
          <wp:positionV relativeFrom="page">
            <wp:posOffset>540385</wp:posOffset>
          </wp:positionV>
          <wp:extent cx="2044800" cy="360000"/>
          <wp:effectExtent l="0" t="0" r="0" b="2540"/>
          <wp:wrapNone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ázok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48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313D643" w14:textId="77777777" w:rsidR="00E36BF9" w:rsidRDefault="00E36BF9">
    <w:pPr>
      <w:pStyle w:val="Header"/>
    </w:pPr>
  </w:p>
  <w:p w14:paraId="2B0F69AF" w14:textId="77777777" w:rsidR="00E36BF9" w:rsidRDefault="00E36BF9">
    <w:pPr>
      <w:pStyle w:val="Header"/>
    </w:pPr>
  </w:p>
  <w:p w14:paraId="095631E7" w14:textId="77777777" w:rsidR="00E36BF9" w:rsidRDefault="00E36BF9">
    <w:pPr>
      <w:pStyle w:val="Header"/>
    </w:pPr>
  </w:p>
  <w:p w14:paraId="4AC50E6F" w14:textId="77777777" w:rsidR="00DF0983" w:rsidRDefault="00DF0983">
    <w:pPr>
      <w:pStyle w:val="Header"/>
    </w:pPr>
  </w:p>
  <w:p w14:paraId="04C795EA" w14:textId="77777777" w:rsidR="00E36BF9" w:rsidRDefault="00E36BF9">
    <w:pPr>
      <w:pStyle w:val="Header"/>
    </w:pPr>
    <w:r w:rsidRPr="00E36BF9">
      <w:rPr>
        <w:noProof/>
      </w:rPr>
      <w:drawing>
        <wp:anchor distT="0" distB="0" distL="114300" distR="114300" simplePos="0" relativeHeight="251661312" behindDoc="0" locked="0" layoutInCell="1" allowOverlap="1" wp14:anchorId="2978D5A1" wp14:editId="1BA85184">
          <wp:simplePos x="0" y="0"/>
          <wp:positionH relativeFrom="column">
            <wp:posOffset>0</wp:posOffset>
          </wp:positionH>
          <wp:positionV relativeFrom="page">
            <wp:posOffset>539115</wp:posOffset>
          </wp:positionV>
          <wp:extent cx="1687830" cy="359410"/>
          <wp:effectExtent l="0" t="0" r="7620" b="2540"/>
          <wp:wrapNone/>
          <wp:docPr id="3" name="Obrázok 3" descr="Obrázok, na ktorom je text, ClipAr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ok 1" descr="Obrázok, na ktorom je text, ClipArt&#10;&#10;Automaticky generovaný popi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783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059AB"/>
    <w:multiLevelType w:val="hybridMultilevel"/>
    <w:tmpl w:val="0A442E72"/>
    <w:lvl w:ilvl="0" w:tplc="35D47690">
      <w:numFmt w:val="bullet"/>
      <w:lvlText w:val="-"/>
      <w:lvlJc w:val="left"/>
      <w:pPr>
        <w:ind w:left="720" w:hanging="360"/>
      </w:pPr>
      <w:rPr>
        <w:rFonts w:ascii="Segoe UI Semibold" w:eastAsiaTheme="majorEastAsia" w:hAnsi="Segoe UI Semibold" w:cs="Segoe UI Semibold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B054B"/>
    <w:multiLevelType w:val="hybridMultilevel"/>
    <w:tmpl w:val="761EE0DE"/>
    <w:lvl w:ilvl="0" w:tplc="E5104334">
      <w:numFmt w:val="bullet"/>
      <w:lvlText w:val="-"/>
      <w:lvlJc w:val="left"/>
      <w:pPr>
        <w:ind w:left="720" w:hanging="360"/>
      </w:pPr>
      <w:rPr>
        <w:rFonts w:ascii="Segoe UI Semibold" w:eastAsiaTheme="minorHAnsi" w:hAnsi="Segoe UI Semibold" w:cs="Segoe UI Semibold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2645E"/>
    <w:multiLevelType w:val="hybridMultilevel"/>
    <w:tmpl w:val="4320A5AC"/>
    <w:lvl w:ilvl="0" w:tplc="51242D9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80F40"/>
    <w:multiLevelType w:val="hybridMultilevel"/>
    <w:tmpl w:val="90B03D26"/>
    <w:lvl w:ilvl="0" w:tplc="30BC0D18">
      <w:numFmt w:val="bullet"/>
      <w:lvlText w:val="-"/>
      <w:lvlJc w:val="left"/>
      <w:pPr>
        <w:ind w:left="720" w:hanging="360"/>
      </w:pPr>
      <w:rPr>
        <w:rFonts w:ascii="Segoe UI Semibold" w:eastAsiaTheme="minorHAnsi" w:hAnsi="Segoe UI Semibold" w:cs="Segoe UI Semibold" w:hint="default"/>
        <w:color w:val="auto"/>
        <w:sz w:val="20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946633">
    <w:abstractNumId w:val="0"/>
  </w:num>
  <w:num w:numId="2" w16cid:durableId="1639140100">
    <w:abstractNumId w:val="2"/>
  </w:num>
  <w:num w:numId="3" w16cid:durableId="1282225087">
    <w:abstractNumId w:val="1"/>
  </w:num>
  <w:num w:numId="4" w16cid:durableId="834492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AF"/>
    <w:rsid w:val="000018DF"/>
    <w:rsid w:val="00024E82"/>
    <w:rsid w:val="00054658"/>
    <w:rsid w:val="0008429B"/>
    <w:rsid w:val="000874C6"/>
    <w:rsid w:val="000916DD"/>
    <w:rsid w:val="000A4327"/>
    <w:rsid w:val="000E6256"/>
    <w:rsid w:val="000F712A"/>
    <w:rsid w:val="001011F7"/>
    <w:rsid w:val="001A2392"/>
    <w:rsid w:val="001A5155"/>
    <w:rsid w:val="001D4549"/>
    <w:rsid w:val="001E258E"/>
    <w:rsid w:val="001E6CCE"/>
    <w:rsid w:val="00234A01"/>
    <w:rsid w:val="002667E8"/>
    <w:rsid w:val="002729C8"/>
    <w:rsid w:val="0029570E"/>
    <w:rsid w:val="003225C3"/>
    <w:rsid w:val="00374545"/>
    <w:rsid w:val="00374FD7"/>
    <w:rsid w:val="00384FB8"/>
    <w:rsid w:val="00390567"/>
    <w:rsid w:val="003C137C"/>
    <w:rsid w:val="003F29E2"/>
    <w:rsid w:val="00462B42"/>
    <w:rsid w:val="004633FA"/>
    <w:rsid w:val="0048380D"/>
    <w:rsid w:val="004B5D67"/>
    <w:rsid w:val="004F1EA6"/>
    <w:rsid w:val="005A6DE3"/>
    <w:rsid w:val="005B14BD"/>
    <w:rsid w:val="005D367A"/>
    <w:rsid w:val="005D514C"/>
    <w:rsid w:val="00620E0E"/>
    <w:rsid w:val="00630BE6"/>
    <w:rsid w:val="00660236"/>
    <w:rsid w:val="0066155A"/>
    <w:rsid w:val="006B44F0"/>
    <w:rsid w:val="006E0D2E"/>
    <w:rsid w:val="006E5FE9"/>
    <w:rsid w:val="006F4F11"/>
    <w:rsid w:val="007014B8"/>
    <w:rsid w:val="007277B4"/>
    <w:rsid w:val="007329E3"/>
    <w:rsid w:val="00767105"/>
    <w:rsid w:val="007834CD"/>
    <w:rsid w:val="007B1B63"/>
    <w:rsid w:val="007F4E52"/>
    <w:rsid w:val="00830ADA"/>
    <w:rsid w:val="00852403"/>
    <w:rsid w:val="008A2AB3"/>
    <w:rsid w:val="008A3ACE"/>
    <w:rsid w:val="008B2B2E"/>
    <w:rsid w:val="0095294F"/>
    <w:rsid w:val="009616BD"/>
    <w:rsid w:val="009A7D59"/>
    <w:rsid w:val="009C5A67"/>
    <w:rsid w:val="009F3663"/>
    <w:rsid w:val="00A15DA9"/>
    <w:rsid w:val="00A20CB9"/>
    <w:rsid w:val="00A35531"/>
    <w:rsid w:val="00A521E3"/>
    <w:rsid w:val="00A72230"/>
    <w:rsid w:val="00AA3DD6"/>
    <w:rsid w:val="00AB0F15"/>
    <w:rsid w:val="00AB3B1D"/>
    <w:rsid w:val="00AC7B0B"/>
    <w:rsid w:val="00AF1B89"/>
    <w:rsid w:val="00B20C44"/>
    <w:rsid w:val="00B274E1"/>
    <w:rsid w:val="00B36BA8"/>
    <w:rsid w:val="00B37E77"/>
    <w:rsid w:val="00B54137"/>
    <w:rsid w:val="00B85CCB"/>
    <w:rsid w:val="00B97B77"/>
    <w:rsid w:val="00BA63EF"/>
    <w:rsid w:val="00BB1162"/>
    <w:rsid w:val="00CA1155"/>
    <w:rsid w:val="00CA322E"/>
    <w:rsid w:val="00CA60C4"/>
    <w:rsid w:val="00CB32EA"/>
    <w:rsid w:val="00CE0AF4"/>
    <w:rsid w:val="00CE3B7A"/>
    <w:rsid w:val="00CE42B7"/>
    <w:rsid w:val="00D03EBD"/>
    <w:rsid w:val="00D124A4"/>
    <w:rsid w:val="00D140FB"/>
    <w:rsid w:val="00D32732"/>
    <w:rsid w:val="00D367AF"/>
    <w:rsid w:val="00DA2EED"/>
    <w:rsid w:val="00DC4AD7"/>
    <w:rsid w:val="00DF0983"/>
    <w:rsid w:val="00E03CFA"/>
    <w:rsid w:val="00E3286E"/>
    <w:rsid w:val="00E36BF9"/>
    <w:rsid w:val="00E64EDC"/>
    <w:rsid w:val="00E909BF"/>
    <w:rsid w:val="00EB387B"/>
    <w:rsid w:val="00ED618C"/>
    <w:rsid w:val="00F07524"/>
    <w:rsid w:val="00F171BB"/>
    <w:rsid w:val="00F45C09"/>
    <w:rsid w:val="00F569C9"/>
    <w:rsid w:val="00F9333F"/>
    <w:rsid w:val="00FC121B"/>
    <w:rsid w:val="00FC6FCE"/>
    <w:rsid w:val="00FE2470"/>
    <w:rsid w:val="00FE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151627"/>
  <w15:chartTrackingRefBased/>
  <w15:docId w15:val="{E8F0DC81-9076-4149-B5A8-CA93A8CE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2EA"/>
    <w:pPr>
      <w:spacing w:before="120" w:after="120" w:line="360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2EA"/>
    <w:pPr>
      <w:keepNext/>
      <w:keepLines/>
      <w:spacing w:line="240" w:lineRule="auto"/>
      <w:outlineLvl w:val="0"/>
    </w:pPr>
    <w:rPr>
      <w:rFonts w:ascii="Segoe UI Semibold" w:eastAsiaTheme="majorEastAsia" w:hAnsi="Segoe UI Semibold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2EA"/>
    <w:pPr>
      <w:keepNext/>
      <w:keepLines/>
      <w:spacing w:line="240" w:lineRule="auto"/>
      <w:outlineLvl w:val="1"/>
    </w:pPr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2EA"/>
    <w:pPr>
      <w:keepNext/>
      <w:keepLines/>
      <w:spacing w:line="240" w:lineRule="auto"/>
      <w:outlineLvl w:val="2"/>
    </w:pPr>
    <w:rPr>
      <w:rFonts w:asciiTheme="majorHAnsi" w:eastAsiaTheme="majorEastAsia" w:hAnsiTheme="majorHAnsi" w:cstheme="majorBidi"/>
      <w:color w:val="81CC29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2EA"/>
    <w:rPr>
      <w:rFonts w:ascii="Segoe UI Semibold" w:eastAsiaTheme="majorEastAsia" w:hAnsi="Segoe UI Semibold" w:cstheme="majorBidi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B32EA"/>
    <w:pPr>
      <w:spacing w:line="240" w:lineRule="auto"/>
      <w:contextualSpacing/>
    </w:pPr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2EA"/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B32EA"/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36BF9"/>
    <w:rPr>
      <w:rFonts w:ascii="Segoe UI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36BF9"/>
    <w:rPr>
      <w:rFonts w:ascii="Segoe UI" w:hAnsi="Segoe UI"/>
      <w:sz w:val="16"/>
    </w:rPr>
  </w:style>
  <w:style w:type="character" w:styleId="PlaceholderText">
    <w:name w:val="Placeholder Text"/>
    <w:basedOn w:val="DefaultParagraphFont"/>
    <w:uiPriority w:val="99"/>
    <w:semiHidden/>
    <w:rsid w:val="00E36BF9"/>
    <w:rPr>
      <w:color w:val="808080"/>
    </w:rPr>
  </w:style>
  <w:style w:type="table" w:styleId="TableGrid">
    <w:name w:val="Table Grid"/>
    <w:basedOn w:val="TableNormal"/>
    <w:uiPriority w:val="39"/>
    <w:rsid w:val="0002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32EA"/>
    <w:rPr>
      <w:rFonts w:asciiTheme="majorHAnsi" w:eastAsiaTheme="majorEastAsia" w:hAnsiTheme="majorHAnsi" w:cstheme="majorBidi"/>
      <w:color w:val="81CC29"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329E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7329E3"/>
    <w:rPr>
      <w:color w:val="81CC29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2EA"/>
    <w:pPr>
      <w:numPr>
        <w:ilvl w:val="1"/>
      </w:numPr>
      <w:spacing w:line="240" w:lineRule="auto"/>
    </w:pPr>
    <w:rPr>
      <w:rFonts w:asciiTheme="minorHAnsi" w:eastAsiaTheme="minorEastAsia" w:hAnsiTheme="minorHAnsi"/>
      <w:spacing w:val="3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32EA"/>
    <w:rPr>
      <w:rFonts w:eastAsiaTheme="minorEastAsia"/>
      <w:spacing w:val="30"/>
      <w:sz w:val="24"/>
    </w:rPr>
  </w:style>
  <w:style w:type="character" w:styleId="Strong">
    <w:name w:val="Strong"/>
    <w:basedOn w:val="DefaultParagraphFont"/>
    <w:uiPriority w:val="22"/>
    <w:qFormat/>
    <w:rsid w:val="0048380D"/>
    <w:rPr>
      <w:rFonts w:ascii="Segoe UI Semibold" w:hAnsi="Segoe UI Semibold"/>
      <w:b w:val="0"/>
      <w:bCs/>
      <w:caps w:val="0"/>
      <w:smallCaps w:val="0"/>
      <w:strike w:val="0"/>
      <w:dstrike w:val="0"/>
      <w:vanish w:val="0"/>
      <w:color w:val="auto"/>
      <w:kern w:val="0"/>
      <w:sz w:val="20"/>
      <w:vertAlign w:val="baseline"/>
      <w14:cntxtAlts w14:val="0"/>
    </w:rPr>
  </w:style>
  <w:style w:type="paragraph" w:styleId="ListParagraph">
    <w:name w:val="List Paragraph"/>
    <w:basedOn w:val="Normal"/>
    <w:uiPriority w:val="34"/>
    <w:rsid w:val="008B2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jna\Downloads\&#352;TC_&#353;abl&#243;na_dokumentov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48E0ECF1CD47918ED16283CAE5E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14350-DDE8-405F-8689-603EFAA6F2DA}"/>
      </w:docPartPr>
      <w:docPartBody>
        <w:p w:rsidR="00D123A5" w:rsidRDefault="00000000">
          <w:pPr>
            <w:pStyle w:val="EB48E0ECF1CD47918ED16283CAE5E96F"/>
          </w:pPr>
          <w:r w:rsidRPr="0073425F">
            <w:rPr>
              <w:rStyle w:val="PlaceholderText"/>
            </w:rPr>
            <w:t>[Názov]</w:t>
          </w:r>
        </w:p>
      </w:docPartBody>
    </w:docPart>
    <w:docPart>
      <w:docPartPr>
        <w:name w:val="6389747F1CE64DF5A674289CB0E0B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DC3C3-9C0C-4845-8DF0-1CADD1388FB0}"/>
      </w:docPartPr>
      <w:docPartBody>
        <w:p w:rsidR="00D123A5" w:rsidRDefault="00000000">
          <w:pPr>
            <w:pStyle w:val="6389747F1CE64DF5A674289CB0E0BAD0"/>
          </w:pPr>
          <w:r w:rsidRPr="0073425F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E2"/>
    <w:rsid w:val="003738A4"/>
    <w:rsid w:val="00A92AE2"/>
    <w:rsid w:val="00D1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k-SK" w:eastAsia="sk-S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B48E0ECF1CD47918ED16283CAE5E96F">
    <w:name w:val="EB48E0ECF1CD47918ED16283CAE5E96F"/>
  </w:style>
  <w:style w:type="paragraph" w:customStyle="1" w:styleId="6389747F1CE64DF5A674289CB0E0BAD0">
    <w:name w:val="6389747F1CE64DF5A674289CB0E0BA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Študentské Trénerské Centrum Microsoft">
      <a:dk1>
        <a:sysClr val="windowText" lastClr="000000"/>
      </a:dk1>
      <a:lt1>
        <a:sysClr val="window" lastClr="FFFFFF"/>
      </a:lt1>
      <a:dk2>
        <a:srgbClr val="2F2F2F"/>
      </a:dk2>
      <a:lt2>
        <a:srgbClr val="E6E6E6"/>
      </a:lt2>
      <a:accent1>
        <a:srgbClr val="81CC29"/>
      </a:accent1>
      <a:accent2>
        <a:srgbClr val="0078D4"/>
      </a:accent2>
      <a:accent3>
        <a:srgbClr val="8661C5"/>
      </a:accent3>
      <a:accent4>
        <a:srgbClr val="D83B01"/>
      </a:accent4>
      <a:accent5>
        <a:srgbClr val="FFB900"/>
      </a:accent5>
      <a:accent6>
        <a:srgbClr val="008575"/>
      </a:accent6>
      <a:hlink>
        <a:srgbClr val="81CC29"/>
      </a:hlink>
      <a:folHlink>
        <a:srgbClr val="954F72"/>
      </a:folHlink>
    </a:clrScheme>
    <a:fontScheme name="Microsoft type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ef5d68-89fc-4dab-9311-0e053e4c3259">
      <Terms xmlns="http://schemas.microsoft.com/office/infopath/2007/PartnerControls"/>
    </lcf76f155ced4ddcb4097134ff3c332f>
    <TaxCatchAll xmlns="0725dfea-e549-4c38-a490-576630c2384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DE087CB591FD147990FEFE5A3FA58DC" ma:contentTypeVersion="11" ma:contentTypeDescription="Umožňuje vytvoriť nový dokument." ma:contentTypeScope="" ma:versionID="21dc22743848f9b54de7bdf11feb8b12">
  <xsd:schema xmlns:xsd="http://www.w3.org/2001/XMLSchema" xmlns:xs="http://www.w3.org/2001/XMLSchema" xmlns:p="http://schemas.microsoft.com/office/2006/metadata/properties" xmlns:ns2="01ef5d68-89fc-4dab-9311-0e053e4c3259" xmlns:ns3="0725dfea-e549-4c38-a490-576630c2384f" targetNamespace="http://schemas.microsoft.com/office/2006/metadata/properties" ma:root="true" ma:fieldsID="5758d3034732b52c3c8fc59f2ef3b57e" ns2:_="" ns3:_="">
    <xsd:import namespace="01ef5d68-89fc-4dab-9311-0e053e4c3259"/>
    <xsd:import namespace="0725dfea-e549-4c38-a490-576630c23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f5d68-89fc-4dab-9311-0e053e4c32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Značky obrázka" ma:readOnly="false" ma:fieldId="{5cf76f15-5ced-4ddc-b409-7134ff3c332f}" ma:taxonomyMulti="true" ma:sspId="73e158c9-0a7c-453d-ba9e-4ab60db1ec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5dfea-e549-4c38-a490-576630c2384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1149a4a-311c-44b7-bb82-f7ee041580b6}" ma:internalName="TaxCatchAll" ma:showField="CatchAllData" ma:web="0725dfea-e549-4c38-a490-576630c238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A3E4DC-55D2-4B25-A795-7B36F95A01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FDCEC1-22E0-4F69-ABAB-6560F7B8BBEA}">
  <ds:schemaRefs>
    <ds:schemaRef ds:uri="http://schemas.microsoft.com/office/2006/metadata/properties"/>
    <ds:schemaRef ds:uri="http://schemas.microsoft.com/office/infopath/2007/PartnerControls"/>
    <ds:schemaRef ds:uri="01ef5d68-89fc-4dab-9311-0e053e4c3259"/>
    <ds:schemaRef ds:uri="0725dfea-e549-4c38-a490-576630c2384f"/>
  </ds:schemaRefs>
</ds:datastoreItem>
</file>

<file path=customXml/itemProps3.xml><?xml version="1.0" encoding="utf-8"?>
<ds:datastoreItem xmlns:ds="http://schemas.openxmlformats.org/officeDocument/2006/customXml" ds:itemID="{7ABB9C6C-DB17-477C-8361-EDB2FD48DB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96C408-3CB4-4620-8F56-A72D27BEC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f5d68-89fc-4dab-9311-0e053e4c3259"/>
    <ds:schemaRef ds:uri="0725dfea-e549-4c38-a490-576630c23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ŠTC_šablóna_dokumentov (1)</Template>
  <TotalTime>345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[Názov dokumentu]</vt:lpstr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Learn</dc:title>
  <dc:subject/>
  <dc:creator>Tomáš Bujňák</dc:creator>
  <cp:keywords/>
  <dc:description/>
  <cp:lastModifiedBy>Tomáš Bujňák</cp:lastModifiedBy>
  <cp:revision>75</cp:revision>
  <dcterms:created xsi:type="dcterms:W3CDTF">2023-06-06T08:07:00Z</dcterms:created>
  <dcterms:modified xsi:type="dcterms:W3CDTF">2023-06-06T17:02:00Z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0x0101001DE087CB591FD147990FEFE5A3FA58DC</vt:lpwstr>
  </property>
  <property fmtid="{D5CDD505-2E9C-101B-9397-08002B2CF9AE}" pid="3" name="MediaServiceImageTags">
    <vt:lpwstr/>
  </property>
  <property fmtid="{D5CDD505-2E9C-101B-9397-08002B2CF9AE}" pid="4" name="GrammarlyDocumentId">
    <vt:lpwstr>b012eb8a-d772-4271-b417-87377bc19ab5</vt:lpwstr>
  </property>
</Properties>
</file>